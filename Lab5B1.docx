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DDA0" w14:textId="77777777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0F844DA5" wp14:editId="64523976">
                <wp:simplePos x="0" y="0"/>
                <wp:positionH relativeFrom="page">
                  <wp:align>right</wp:align>
                </wp:positionH>
                <wp:positionV relativeFrom="page">
                  <wp:posOffset>-19050</wp:posOffset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D0ED6D" id="Group 4" o:spid="_x0000_s1026" alt="Decorative" style="position:absolute;margin-left:740.8pt;margin-top:-1.5pt;width:11in;height:612pt;z-index:-251656191;mso-position-horizontal:right;mso-position-horizontal-relative:page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3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16759DEA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5D941EFC" w14:textId="77777777" w:rsidR="002E135D" w:rsidRPr="00794A59" w:rsidRDefault="00CE11B2" w:rsidP="00794A59">
            <w:pPr>
              <w:pStyle w:val="TopTitle"/>
            </w:pPr>
            <w:sdt>
              <w:sdtPr>
                <w:id w:val="569086693"/>
                <w:placeholder>
                  <w:docPart w:val="78D9AB1C5D9347E3B13D3B6D35F3CCA0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2D5439E7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3937D0DB" w14:textId="0DA1DC05" w:rsidR="00B51FB4" w:rsidRPr="00794A59" w:rsidRDefault="00CE11B2" w:rsidP="00794A59">
            <w:pPr>
              <w:pStyle w:val="GradientText"/>
            </w:pPr>
            <w:fldSimple w:instr=" MERGEFIELD Title ">
              <w:r>
                <w:rPr>
                  <w:noProof/>
                </w:rPr>
                <w:t>«Title»</w:t>
              </w:r>
            </w:fldSimple>
          </w:p>
        </w:tc>
      </w:tr>
      <w:tr w:rsidR="007D2D09" w:rsidRPr="002870E8" w14:paraId="4E6B3825" w14:textId="77777777" w:rsidTr="000971C0">
        <w:trPr>
          <w:trHeight w:val="729"/>
        </w:trPr>
        <w:tc>
          <w:tcPr>
            <w:tcW w:w="14400" w:type="dxa"/>
            <w:gridSpan w:val="5"/>
          </w:tcPr>
          <w:p w14:paraId="133E0C51" w14:textId="77777777" w:rsidR="002E135D" w:rsidRPr="002870E8" w:rsidRDefault="00CE11B2" w:rsidP="002870E8">
            <w:sdt>
              <w:sdtPr>
                <w:id w:val="-1443455048"/>
                <w:placeholder>
                  <w:docPart w:val="BFB5EA29FC88418FB86B2D5745366FF6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312E0398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0255D08B" w14:textId="1627D683" w:rsidR="002E135D" w:rsidRPr="00794A59" w:rsidRDefault="00CE11B2" w:rsidP="00794A59">
            <w:pPr>
              <w:pStyle w:val="Name"/>
            </w:pPr>
            <w:fldSimple w:instr=" MERGEFIELD Name ">
              <w:r>
                <w:rPr>
                  <w:noProof/>
                </w:rPr>
                <w:t>«Name»</w:t>
              </w:r>
            </w:fldSimple>
          </w:p>
        </w:tc>
      </w:tr>
      <w:tr w:rsidR="00D16F2A" w:rsidRPr="002870E8" w14:paraId="0FAEC920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D4CA04F" w14:textId="1EE5D971" w:rsidR="00D16F2A" w:rsidRPr="002870E8" w:rsidRDefault="00CE11B2" w:rsidP="002870E8">
            <w:r w:rsidRPr="00CE11B2">
              <w:t>in recognition of being the best coder ever</w:t>
            </w:r>
          </w:p>
        </w:tc>
      </w:tr>
      <w:tr w:rsidR="007D2D09" w:rsidRPr="007D2D09" w14:paraId="74013681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3F667C9C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9C7380C" w14:textId="3892719E" w:rsidR="00513B92" w:rsidRPr="00680265" w:rsidRDefault="00513B92" w:rsidP="00A6153A">
            <w:pPr>
              <w:rPr>
                <w:color w:val="auto"/>
              </w:rPr>
            </w:pPr>
          </w:p>
        </w:tc>
        <w:tc>
          <w:tcPr>
            <w:tcW w:w="2700" w:type="dxa"/>
            <w:vMerge w:val="restart"/>
          </w:tcPr>
          <w:p w14:paraId="4ABE1A3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A00CBD4" w14:textId="301C9B90" w:rsidR="00513B92" w:rsidRPr="00794A59" w:rsidRDefault="00CE11B2" w:rsidP="00A6153A">
            <w:pPr>
              <w:pStyle w:val="Date"/>
            </w:pPr>
            <w:fldSimple w:instr=" MERGEFIELD Date ">
              <w:r>
                <w:rPr>
                  <w:noProof/>
                </w:rPr>
                <w:t>«Date»</w:t>
              </w:r>
            </w:fldSimple>
          </w:p>
        </w:tc>
        <w:tc>
          <w:tcPr>
            <w:tcW w:w="1170" w:type="dxa"/>
            <w:vMerge w:val="restart"/>
          </w:tcPr>
          <w:p w14:paraId="0B987D07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5B74ACC6" w14:textId="77777777" w:rsidTr="00794A59">
        <w:trPr>
          <w:trHeight w:val="576"/>
        </w:trPr>
        <w:tc>
          <w:tcPr>
            <w:tcW w:w="1170" w:type="dxa"/>
            <w:vMerge/>
          </w:tcPr>
          <w:p w14:paraId="6D94DF3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343E746" w14:textId="77777777" w:rsidR="000D4898" w:rsidRPr="002870E8" w:rsidRDefault="00CE11B2" w:rsidP="002870E8">
            <w:sdt>
              <w:sdtPr>
                <w:id w:val="-740399716"/>
                <w:placeholder>
                  <w:docPart w:val="F4E59A614D9F4B8FB6971EB148ABFD76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5F0C1503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D8EF0DA" w14:textId="77777777" w:rsidR="00513B92" w:rsidRPr="002870E8" w:rsidRDefault="00CE11B2" w:rsidP="002870E8">
            <w:sdt>
              <w:sdtPr>
                <w:id w:val="-1984847427"/>
                <w:placeholder>
                  <w:docPart w:val="12686DD0A9304D2DA75B56603844522C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1FBAC718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26150598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1BF07" w14:textId="77777777" w:rsidR="00CE11B2" w:rsidRDefault="00CE11B2" w:rsidP="0063337F">
      <w:r>
        <w:separator/>
      </w:r>
    </w:p>
  </w:endnote>
  <w:endnote w:type="continuationSeparator" w:id="0">
    <w:p w14:paraId="35080638" w14:textId="77777777" w:rsidR="00CE11B2" w:rsidRDefault="00CE11B2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B8C5C" w14:textId="77777777" w:rsidR="00CE11B2" w:rsidRDefault="00CE11B2" w:rsidP="0063337F">
      <w:r>
        <w:separator/>
      </w:r>
    </w:p>
  </w:footnote>
  <w:footnote w:type="continuationSeparator" w:id="0">
    <w:p w14:paraId="6DBDE101" w14:textId="77777777" w:rsidR="00CE11B2" w:rsidRDefault="00CE11B2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asus\Documents\sem 3\OAT program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asus\Documents\sem 3\OAT program\Exce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B2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00AA0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11B2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9F0C"/>
  <w15:chartTrackingRefBased/>
  <w15:docId w15:val="{16A61620-6336-40FD-81A8-A64F5967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asus\Documents\sem%203\OAT%20program\Excel2.xlsx" TargetMode="External"/><Relationship Id="rId2" Type="http://schemas.openxmlformats.org/officeDocument/2006/relationships/mailMergeSource" Target="file:///C:\Users\asus\Documents\sem%203\OAT%20program\Excel2.xlsx" TargetMode="External"/><Relationship Id="rId1" Type="http://schemas.openxmlformats.org/officeDocument/2006/relationships/attachedTemplate" Target="file:///C:\Users\asus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D9AB1C5D9347E3B13D3B6D35F3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7DD44-23DD-4419-92D8-44BFF8E164DF}"/>
      </w:docPartPr>
      <w:docPartBody>
        <w:p w:rsidR="004B6401" w:rsidRDefault="004B6401">
          <w:pPr>
            <w:pStyle w:val="78D9AB1C5D9347E3B13D3B6D35F3CCA0"/>
          </w:pPr>
          <w:r w:rsidRPr="00794A59">
            <w:t>World’s Best</w:t>
          </w:r>
        </w:p>
      </w:docPartBody>
    </w:docPart>
    <w:docPart>
      <w:docPartPr>
        <w:name w:val="BFB5EA29FC88418FB86B2D574536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ACEAE-7841-42C8-BCEB-A0B3E8A4CB59}"/>
      </w:docPartPr>
      <w:docPartBody>
        <w:p w:rsidR="004B6401" w:rsidRDefault="004B6401">
          <w:pPr>
            <w:pStyle w:val="BFB5EA29FC88418FB86B2D5745366FF6"/>
          </w:pPr>
          <w:r w:rsidRPr="002870E8">
            <w:t>This certificate is awarded to</w:t>
          </w:r>
        </w:p>
      </w:docPartBody>
    </w:docPart>
    <w:docPart>
      <w:docPartPr>
        <w:name w:val="F4E59A614D9F4B8FB6971EB148ABF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48EE-48D0-40A2-AD3F-D9B515E53827}"/>
      </w:docPartPr>
      <w:docPartBody>
        <w:p w:rsidR="004B6401" w:rsidRDefault="004B6401">
          <w:pPr>
            <w:pStyle w:val="F4E59A614D9F4B8FB6971EB148ABFD76"/>
          </w:pPr>
          <w:r w:rsidRPr="002870E8">
            <w:t>Payton Davis, Neighbor</w:t>
          </w:r>
        </w:p>
      </w:docPartBody>
    </w:docPart>
    <w:docPart>
      <w:docPartPr>
        <w:name w:val="12686DD0A9304D2DA75B566038445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8950-8285-46EF-958C-680879F92BC4}"/>
      </w:docPartPr>
      <w:docPartBody>
        <w:p w:rsidR="004B6401" w:rsidRDefault="004B6401">
          <w:pPr>
            <w:pStyle w:val="12686DD0A9304D2DA75B56603844522C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01"/>
    <w:rsid w:val="004B6401"/>
    <w:rsid w:val="006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D9AB1C5D9347E3B13D3B6D35F3CCA0">
    <w:name w:val="78D9AB1C5D9347E3B13D3B6D35F3CCA0"/>
  </w:style>
  <w:style w:type="paragraph" w:customStyle="1" w:styleId="56B66C87CD1E4A8EBDF8A1C63E0DEB49">
    <w:name w:val="56B66C87CD1E4A8EBDF8A1C63E0DEB49"/>
  </w:style>
  <w:style w:type="paragraph" w:customStyle="1" w:styleId="BFB5EA29FC88418FB86B2D5745366FF6">
    <w:name w:val="BFB5EA29FC88418FB86B2D5745366FF6"/>
  </w:style>
  <w:style w:type="paragraph" w:customStyle="1" w:styleId="247F13AF600F471681988438C11C0BB7">
    <w:name w:val="247F13AF600F471681988438C11C0BB7"/>
  </w:style>
  <w:style w:type="paragraph" w:customStyle="1" w:styleId="D258F6AA41AC4712901ABF447597AE14">
    <w:name w:val="D258F6AA41AC4712901ABF447597AE14"/>
  </w:style>
  <w:style w:type="paragraph" w:customStyle="1" w:styleId="0EE157F71D19474A9D6F64980D3946AE">
    <w:name w:val="0EE157F71D19474A9D6F64980D3946AE"/>
  </w:style>
  <w:style w:type="paragraph" w:customStyle="1" w:styleId="F4E59A614D9F4B8FB6971EB148ABFD76">
    <w:name w:val="F4E59A614D9F4B8FB6971EB148ABFD76"/>
  </w:style>
  <w:style w:type="paragraph" w:customStyle="1" w:styleId="12686DD0A9304D2DA75B56603844522C">
    <w:name w:val="12686DD0A9304D2DA75B566038445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D9F03C-DBD1-433F-AB2B-69A34A933D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Jay Ranpara</cp:lastModifiedBy>
  <cp:revision>1</cp:revision>
  <dcterms:created xsi:type="dcterms:W3CDTF">2025-07-08T05:08:00Z</dcterms:created>
  <dcterms:modified xsi:type="dcterms:W3CDTF">2025-07-08T05:17:00Z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
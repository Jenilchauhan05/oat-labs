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28FB6" w14:textId="77777777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268524A9" wp14:editId="5CDC39F7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132D3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334015F4" w14:textId="075EEBF3" w:rsidR="00CE3B09" w:rsidRPr="00CC0FFE" w:rsidRDefault="00E96C2F" w:rsidP="00CC0FFE">
      <w:pPr>
        <w:pStyle w:val="Title"/>
      </w:pPr>
      <w:r>
        <w:t>Ranpara Jay M.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55"/>
        <w:gridCol w:w="4865"/>
      </w:tblGrid>
      <w:tr w:rsidR="00E16D14" w14:paraId="1986027B" w14:textId="77777777" w:rsidTr="00BA26C4">
        <w:tc>
          <w:tcPr>
            <w:tcW w:w="9720" w:type="dxa"/>
            <w:gridSpan w:val="2"/>
          </w:tcPr>
          <w:p w14:paraId="3C970D81" w14:textId="1F47BA0C" w:rsidR="00E16D14" w:rsidRPr="00304FD1" w:rsidRDefault="00E96C2F" w:rsidP="00E67EB2">
            <w:pPr>
              <w:pStyle w:val="Subtitle"/>
            </w:pPr>
            <w:proofErr w:type="spellStart"/>
            <w:r>
              <w:t>Laxmivadi</w:t>
            </w:r>
            <w:proofErr w:type="spellEnd"/>
            <w:r>
              <w:t xml:space="preserve"> Street No.14</w:t>
            </w:r>
            <w:r w:rsidR="00E16D14" w:rsidRPr="00195EF4">
              <w:t xml:space="preserve">| </w:t>
            </w:r>
            <w:r>
              <w:t>7984409344</w:t>
            </w:r>
            <w:r w:rsidR="00E16D14" w:rsidRPr="00195EF4">
              <w:t xml:space="preserve"> | </w:t>
            </w:r>
            <w:r>
              <w:t>jayranpara9282@gmail.com</w:t>
            </w:r>
            <w:r w:rsidR="00E16D14">
              <w:t xml:space="preserve"> </w:t>
            </w:r>
            <w:r>
              <w:t>|</w:t>
            </w:r>
            <w:r w:rsidR="00E16D14">
              <w:t xml:space="preserve"> </w:t>
            </w:r>
            <w:proofErr w:type="spellStart"/>
            <w:r>
              <w:t>Linkedin</w:t>
            </w:r>
            <w:proofErr w:type="spellEnd"/>
            <w:r>
              <w:t>:</w:t>
            </w:r>
            <w:r w:rsidRPr="00D01F2D">
              <w:rPr>
                <w:b w:val="0"/>
                <w:bCs/>
                <w:color w:val="F15533" w:themeColor="accent1"/>
                <w:szCs w:val="20"/>
              </w:rPr>
              <w:t xml:space="preserve"> </w:t>
            </w:r>
            <w:hyperlink r:id="rId10" w:history="1">
              <w:proofErr w:type="spellStart"/>
              <w:r w:rsidRPr="00D01F2D">
                <w:rPr>
                  <w:rStyle w:val="Hyperlink"/>
                  <w:b w:val="0"/>
                  <w:bCs/>
                  <w:color w:val="F15533" w:themeColor="accent1"/>
                  <w:szCs w:val="20"/>
                </w:rPr>
                <w:t>JayRa</w:t>
              </w:r>
              <w:r w:rsidRPr="00D01F2D">
                <w:rPr>
                  <w:rStyle w:val="Hyperlink"/>
                  <w:b w:val="0"/>
                  <w:bCs/>
                  <w:color w:val="F15533" w:themeColor="accent1"/>
                  <w:szCs w:val="20"/>
                </w:rPr>
                <w:t>n</w:t>
              </w:r>
              <w:r w:rsidRPr="00D01F2D">
                <w:rPr>
                  <w:rStyle w:val="Hyperlink"/>
                  <w:b w:val="0"/>
                  <w:bCs/>
                  <w:color w:val="F15533" w:themeColor="accent1"/>
                  <w:szCs w:val="20"/>
                </w:rPr>
                <w:t>para</w:t>
              </w:r>
              <w:proofErr w:type="spellEnd"/>
            </w:hyperlink>
          </w:p>
          <w:p w14:paraId="09EDDBDE" w14:textId="77777777" w:rsidR="00E16D14" w:rsidRPr="00304FD1" w:rsidRDefault="00E16D14" w:rsidP="00E67EB2"/>
          <w:p w14:paraId="05188A80" w14:textId="31FD0D8F" w:rsidR="00E16D14" w:rsidRDefault="00E96C2F" w:rsidP="00E67EB2">
            <w:r w:rsidRPr="00E96C2F">
              <w:t>To leverage my expertise in Java, C, and SQL to build efficient, scalable solutions in software development, while continuously refining my understanding of algorithms and contributing to dynamic, problem-solving teams. I aim to bridge theoretical knowledge with practical application, delivering high-quality code and insightful data analysis across platforms."</w:t>
            </w:r>
          </w:p>
        </w:tc>
      </w:tr>
      <w:tr w:rsidR="00E16D14" w14:paraId="0D02F85A" w14:textId="77777777" w:rsidTr="00BA26C4">
        <w:trPr>
          <w:trHeight w:val="331"/>
        </w:trPr>
        <w:tc>
          <w:tcPr>
            <w:tcW w:w="9720" w:type="dxa"/>
            <w:gridSpan w:val="2"/>
          </w:tcPr>
          <w:p w14:paraId="4519E214" w14:textId="77777777" w:rsidR="00E16D14" w:rsidRDefault="00E16D14" w:rsidP="00907A85"/>
        </w:tc>
      </w:tr>
      <w:tr w:rsidR="00E16D14" w14:paraId="0DD5D243" w14:textId="77777777" w:rsidTr="00BA26C4">
        <w:trPr>
          <w:trHeight w:val="331"/>
        </w:trPr>
        <w:tc>
          <w:tcPr>
            <w:tcW w:w="9720" w:type="dxa"/>
            <w:gridSpan w:val="2"/>
          </w:tcPr>
          <w:p w14:paraId="13E68700" w14:textId="77777777" w:rsidR="00E16D14" w:rsidRDefault="00E16D14" w:rsidP="00907A85"/>
        </w:tc>
      </w:tr>
      <w:tr w:rsidR="00E16D14" w14:paraId="216AC71D" w14:textId="77777777" w:rsidTr="00BA26C4">
        <w:trPr>
          <w:trHeight w:val="2088"/>
        </w:trPr>
        <w:tc>
          <w:tcPr>
            <w:tcW w:w="9720" w:type="dxa"/>
            <w:gridSpan w:val="2"/>
          </w:tcPr>
          <w:p w14:paraId="5EEFFDD9" w14:textId="77777777" w:rsidR="00E16D14" w:rsidRPr="00385FE3" w:rsidRDefault="00000000" w:rsidP="00907A85">
            <w:pPr>
              <w:pStyle w:val="Heading1"/>
            </w:pPr>
            <w:sdt>
              <w:sdtPr>
                <w:id w:val="507877070"/>
                <w:placeholder>
                  <w:docPart w:val="6990A9B3B2394B76B34363E0D4666167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</w:p>
          <w:p w14:paraId="37EA5FCC" w14:textId="0635C51F" w:rsidR="00E16D14" w:rsidRDefault="00E96C2F" w:rsidP="00907A85">
            <w:pPr>
              <w:pStyle w:val="Heading2"/>
            </w:pPr>
            <w:r>
              <w:t>June 2022</w:t>
            </w:r>
          </w:p>
          <w:p w14:paraId="5D452BDA" w14:textId="4720D57B" w:rsidR="00E96C2F" w:rsidRPr="00E96C2F" w:rsidRDefault="00E96C2F" w:rsidP="00E96C2F">
            <w:r>
              <w:t>SSC -Shree S.</w:t>
            </w:r>
            <w:proofErr w:type="gramStart"/>
            <w:r>
              <w:t>G.DHOLAKIYA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SCHOOL,Rajkot</w:t>
            </w:r>
            <w:proofErr w:type="spellEnd"/>
            <w:proofErr w:type="gramEnd"/>
          </w:p>
          <w:p w14:paraId="3D95FFB7" w14:textId="77777777" w:rsidR="00E16D14" w:rsidRDefault="00000000" w:rsidP="00E16D14">
            <w:pPr>
              <w:pStyle w:val="ListBullet"/>
              <w:spacing w:before="120" w:line="240" w:lineRule="exact"/>
            </w:pPr>
            <w:sdt>
              <w:sdtPr>
                <w:id w:val="871891625"/>
                <w:placeholder>
                  <w:docPart w:val="BCC2C4C7B4C647C6A4AAF7641295C3E1"/>
                </w:placeholder>
                <w:temporary/>
                <w:showingPlcHdr/>
                <w15:appearance w15:val="hidden"/>
              </w:sdtPr>
              <w:sdtContent>
                <w:r w:rsidR="00E16D14">
                  <w:t>Distinguished member of university’s Accounting Society</w:t>
                </w:r>
              </w:sdtContent>
            </w:sdt>
          </w:p>
          <w:p w14:paraId="3E7FE340" w14:textId="77777777" w:rsidR="00E16D14" w:rsidRDefault="00000000" w:rsidP="00E16D14">
            <w:pPr>
              <w:pStyle w:val="ListBullet"/>
              <w:spacing w:before="120" w:line="240" w:lineRule="exact"/>
            </w:pPr>
            <w:sdt>
              <w:sdtPr>
                <w:id w:val="2035915622"/>
                <w:placeholder>
                  <w:docPart w:val="AEA5E20F7D7346C38F706DF7EA2B8609"/>
                </w:placeholder>
                <w:temporary/>
                <w:showingPlcHdr/>
                <w15:appearance w15:val="hidden"/>
              </w:sdtPr>
              <w:sdtContent>
                <w:r w:rsidR="00E16D14">
                  <w:t>Relevant coursework: Advanced Financial Accounting and Reporting</w:t>
                </w:r>
              </w:sdtContent>
            </w:sdt>
          </w:p>
          <w:p w14:paraId="672A769C" w14:textId="329ADE92" w:rsidR="00E96C2F" w:rsidRDefault="00E96C2F" w:rsidP="00E16D14">
            <w:pPr>
              <w:pStyle w:val="ListBullet"/>
              <w:spacing w:before="120" w:line="240" w:lineRule="exact"/>
            </w:pPr>
            <w:r>
              <w:t>Result = 99.50PR</w:t>
            </w:r>
          </w:p>
          <w:p w14:paraId="0E860ADC" w14:textId="06E4443F" w:rsidR="00E96C2F" w:rsidRDefault="00E96C2F" w:rsidP="00E96C2F">
            <w:pPr>
              <w:pStyle w:val="ListBullet"/>
              <w:numPr>
                <w:ilvl w:val="0"/>
                <w:numId w:val="0"/>
              </w:numPr>
              <w:spacing w:before="120" w:line="240" w:lineRule="exact"/>
            </w:pPr>
          </w:p>
          <w:p w14:paraId="47CDFC1F" w14:textId="79164992" w:rsidR="00E96C2F" w:rsidRPr="00907A85" w:rsidRDefault="00E96C2F" w:rsidP="00E96C2F">
            <w:pPr>
              <w:pStyle w:val="Heading2"/>
            </w:pPr>
            <w:r>
              <w:t>June 2024</w:t>
            </w:r>
          </w:p>
          <w:p w14:paraId="444E16F1" w14:textId="6AC09D7E" w:rsidR="00E96C2F" w:rsidRPr="00907A85" w:rsidRDefault="00E96C2F" w:rsidP="00E96C2F">
            <w:r>
              <w:t xml:space="preserve">SSC -Shree </w:t>
            </w:r>
            <w:r>
              <w:t>G</w:t>
            </w:r>
            <w:r>
              <w:t>.</w:t>
            </w:r>
            <w:proofErr w:type="gramStart"/>
            <w:r>
              <w:t>K</w:t>
            </w:r>
            <w:r>
              <w:t>.DHOLAKIYA</w:t>
            </w:r>
            <w:proofErr w:type="gramEnd"/>
            <w:r>
              <w:t xml:space="preserve"> SCHOOL</w:t>
            </w:r>
            <w:proofErr w:type="gramStart"/>
            <w:r>
              <w:t xml:space="preserve">, </w:t>
            </w:r>
            <w:r>
              <w:t>,Rajko</w:t>
            </w:r>
            <w:r>
              <w:t>t</w:t>
            </w:r>
            <w:proofErr w:type="gramEnd"/>
          </w:p>
          <w:p w14:paraId="02D2E1B0" w14:textId="77777777" w:rsidR="00E96C2F" w:rsidRDefault="00E96C2F" w:rsidP="00E96C2F">
            <w:pPr>
              <w:pStyle w:val="ListBullet"/>
              <w:spacing w:before="120" w:line="240" w:lineRule="exact"/>
            </w:pPr>
            <w:sdt>
              <w:sdtPr>
                <w:id w:val="-986323591"/>
                <w:placeholder>
                  <w:docPart w:val="4F495FC2185C4462A164D54816B66977"/>
                </w:placeholder>
                <w:temporary/>
                <w:showingPlcHdr/>
                <w15:appearance w15:val="hidden"/>
              </w:sdtPr>
              <w:sdtContent>
                <w:r>
                  <w:t>Distinguished member of university’s Accounting Society</w:t>
                </w:r>
              </w:sdtContent>
            </w:sdt>
          </w:p>
          <w:p w14:paraId="6F28D103" w14:textId="77777777" w:rsidR="00E96C2F" w:rsidRDefault="00E96C2F" w:rsidP="00E96C2F">
            <w:pPr>
              <w:pStyle w:val="ListBullet"/>
              <w:spacing w:before="120" w:line="240" w:lineRule="exact"/>
            </w:pPr>
            <w:sdt>
              <w:sdtPr>
                <w:id w:val="-786273560"/>
                <w:placeholder>
                  <w:docPart w:val="627F37F2D347494C8571F0822BB2071A"/>
                </w:placeholder>
                <w:temporary/>
                <w:showingPlcHdr/>
                <w15:appearance w15:val="hidden"/>
              </w:sdtPr>
              <w:sdtContent>
                <w:r>
                  <w:t>Relevant coursework: Advanced Financial Accounting and Reporting</w:t>
                </w:r>
              </w:sdtContent>
            </w:sdt>
          </w:p>
          <w:p w14:paraId="4B3DEAF0" w14:textId="42751D7B" w:rsidR="00E96C2F" w:rsidRPr="0010570D" w:rsidRDefault="00BA26C4" w:rsidP="00BA26C4">
            <w:pPr>
              <w:pStyle w:val="ListBullet"/>
              <w:spacing w:before="120" w:line="240" w:lineRule="exact"/>
            </w:pPr>
            <w:r>
              <w:t>Result = 96.72PR GUJCET:102.5</w:t>
            </w:r>
          </w:p>
        </w:tc>
      </w:tr>
      <w:tr w:rsidR="00E16D14" w14:paraId="07FDA3C2" w14:textId="77777777" w:rsidTr="00BA26C4">
        <w:trPr>
          <w:trHeight w:val="331"/>
        </w:trPr>
        <w:tc>
          <w:tcPr>
            <w:tcW w:w="9720" w:type="dxa"/>
            <w:gridSpan w:val="2"/>
          </w:tcPr>
          <w:p w14:paraId="186579C8" w14:textId="77777777" w:rsidR="00E16D14" w:rsidRDefault="00E16D14" w:rsidP="00E67EB2"/>
        </w:tc>
      </w:tr>
      <w:tr w:rsidR="00E16D14" w14:paraId="51ECA4BE" w14:textId="77777777" w:rsidTr="00BA26C4">
        <w:tc>
          <w:tcPr>
            <w:tcW w:w="9720" w:type="dxa"/>
            <w:gridSpan w:val="2"/>
          </w:tcPr>
          <w:p w14:paraId="28800280" w14:textId="77777777" w:rsidR="00E16D14" w:rsidRDefault="00000000" w:rsidP="00E67EB2">
            <w:pPr>
              <w:pStyle w:val="Heading1"/>
            </w:pPr>
            <w:sdt>
              <w:sdtPr>
                <w:id w:val="1921290404"/>
                <w:placeholder>
                  <w:docPart w:val="BF3CB3D8B418436FBC8A069C3E636CF9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Skills</w:t>
                </w:r>
              </w:sdtContent>
            </w:sdt>
          </w:p>
        </w:tc>
      </w:tr>
      <w:tr w:rsidR="00E16D14" w14:paraId="7C3325DB" w14:textId="77777777" w:rsidTr="00BA26C4">
        <w:tc>
          <w:tcPr>
            <w:tcW w:w="4855" w:type="dxa"/>
          </w:tcPr>
          <w:p w14:paraId="7E78E85C" w14:textId="0D4DDEDC" w:rsidR="00E16D14" w:rsidRDefault="00E96C2F" w:rsidP="00E16D14">
            <w:pPr>
              <w:pStyle w:val="ListBullet"/>
              <w:spacing w:before="120" w:line="240" w:lineRule="exact"/>
            </w:pPr>
            <w:r>
              <w:t>Programming with C</w:t>
            </w:r>
          </w:p>
          <w:p w14:paraId="7F76FB5E" w14:textId="3D171CDB" w:rsidR="00E16D14" w:rsidRPr="0085066C" w:rsidRDefault="00E96C2F" w:rsidP="00E16D14">
            <w:pPr>
              <w:pStyle w:val="ListBullet"/>
              <w:spacing w:before="120" w:line="240" w:lineRule="exact"/>
            </w:pPr>
            <w:r>
              <w:t>Java</w:t>
            </w:r>
          </w:p>
          <w:p w14:paraId="12963F5C" w14:textId="767E9902" w:rsidR="00E16D14" w:rsidRDefault="00E96C2F" w:rsidP="00E16D14">
            <w:pPr>
              <w:pStyle w:val="ListBullet"/>
              <w:spacing w:before="120" w:line="240" w:lineRule="exact"/>
            </w:pPr>
            <w:r>
              <w:t>HTML</w:t>
            </w:r>
          </w:p>
        </w:tc>
        <w:tc>
          <w:tcPr>
            <w:tcW w:w="4865" w:type="dxa"/>
          </w:tcPr>
          <w:p w14:paraId="290969CA" w14:textId="5398C116" w:rsidR="00E16D14" w:rsidRPr="0085066C" w:rsidRDefault="00E96C2F" w:rsidP="00E16D14">
            <w:pPr>
              <w:pStyle w:val="ListBullet"/>
              <w:spacing w:before="120" w:line="240" w:lineRule="exact"/>
            </w:pPr>
            <w:r>
              <w:t>CSS</w:t>
            </w:r>
          </w:p>
          <w:p w14:paraId="692C3B27" w14:textId="212555A3" w:rsidR="00E16D14" w:rsidRDefault="00E96C2F" w:rsidP="00E16D14">
            <w:pPr>
              <w:pStyle w:val="ListBullet"/>
              <w:spacing w:before="120" w:line="240" w:lineRule="exact"/>
            </w:pPr>
            <w:r>
              <w:t>Problem Solving</w:t>
            </w:r>
          </w:p>
          <w:p w14:paraId="60E64007" w14:textId="28A9A79D" w:rsidR="00E16D14" w:rsidRDefault="00E96C2F" w:rsidP="00E16D14">
            <w:pPr>
              <w:pStyle w:val="ListBullet"/>
              <w:spacing w:before="120" w:line="240" w:lineRule="exact"/>
            </w:pPr>
            <w:r>
              <w:t>Learning</w:t>
            </w:r>
          </w:p>
        </w:tc>
      </w:tr>
    </w:tbl>
    <w:p w14:paraId="5140302E" w14:textId="77777777" w:rsidR="00643E15" w:rsidRDefault="00643E15" w:rsidP="00906720">
      <w:pPr>
        <w:pStyle w:val="ListBullet"/>
        <w:numPr>
          <w:ilvl w:val="0"/>
          <w:numId w:val="0"/>
        </w:numPr>
      </w:pPr>
    </w:p>
    <w:p w14:paraId="0200937E" w14:textId="32A8C34C" w:rsidR="00E96C2F" w:rsidRPr="00BA26C4" w:rsidRDefault="00E96C2F" w:rsidP="00906720">
      <w:pPr>
        <w:pStyle w:val="ListBullet"/>
        <w:numPr>
          <w:ilvl w:val="0"/>
          <w:numId w:val="0"/>
        </w:numPr>
        <w:rPr>
          <w:rFonts w:eastAsiaTheme="majorEastAsia" w:cs="Times New Roman (Headings CS)"/>
          <w:b/>
          <w:caps/>
          <w:color w:val="000000" w:themeColor="text1"/>
          <w:sz w:val="28"/>
          <w:szCs w:val="28"/>
        </w:rPr>
      </w:pPr>
      <w:r w:rsidRPr="00BA26C4">
        <w:rPr>
          <w:rFonts w:eastAsiaTheme="majorEastAsia" w:cs="Times New Roman (Headings CS)"/>
          <w:b/>
          <w:caps/>
          <w:color w:val="000000" w:themeColor="text1"/>
          <w:sz w:val="28"/>
          <w:szCs w:val="28"/>
        </w:rPr>
        <w:t>Personal</w:t>
      </w:r>
      <w:r w:rsidRPr="00BA26C4">
        <w:rPr>
          <w:sz w:val="28"/>
          <w:szCs w:val="28"/>
        </w:rPr>
        <w:t xml:space="preserve"> </w:t>
      </w:r>
      <w:r w:rsidRPr="00BA26C4">
        <w:rPr>
          <w:rFonts w:eastAsiaTheme="majorEastAsia" w:cs="Times New Roman (Headings CS)"/>
          <w:b/>
          <w:caps/>
          <w:color w:val="000000" w:themeColor="text1"/>
          <w:sz w:val="28"/>
          <w:szCs w:val="28"/>
        </w:rPr>
        <w:t>Details</w:t>
      </w:r>
    </w:p>
    <w:p w14:paraId="1CBD1EC1" w14:textId="77777777" w:rsidR="00E96C2F" w:rsidRDefault="00E96C2F" w:rsidP="00906720">
      <w:pPr>
        <w:pStyle w:val="ListBullet"/>
        <w:numPr>
          <w:ilvl w:val="0"/>
          <w:numId w:val="0"/>
        </w:numP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</w:pPr>
    </w:p>
    <w:p w14:paraId="3B0B462C" w14:textId="7E8C61AF" w:rsidR="00E96C2F" w:rsidRDefault="00E96C2F" w:rsidP="00E96C2F">
      <w:pPr>
        <w:pStyle w:val="ListBullet"/>
        <w:numPr>
          <w:ilvl w:val="0"/>
          <w:numId w:val="7"/>
        </w:numPr>
      </w:pPr>
      <w:proofErr w:type="gramStart"/>
      <w:r>
        <w:t>DOB :</w:t>
      </w:r>
      <w:proofErr w:type="gramEnd"/>
      <w:r>
        <w:t xml:space="preserve"> 24-12-2006  </w:t>
      </w:r>
    </w:p>
    <w:p w14:paraId="28487264" w14:textId="34055F86" w:rsidR="00E96C2F" w:rsidRDefault="00E96C2F" w:rsidP="00E96C2F">
      <w:pPr>
        <w:pStyle w:val="ListBullet"/>
        <w:numPr>
          <w:ilvl w:val="0"/>
          <w:numId w:val="8"/>
        </w:numPr>
      </w:pPr>
      <w:proofErr w:type="gramStart"/>
      <w:r>
        <w:t>Gender :</w:t>
      </w:r>
      <w:proofErr w:type="gramEnd"/>
      <w:r>
        <w:t xml:space="preserve"> MALE</w:t>
      </w:r>
    </w:p>
    <w:p w14:paraId="725D6E8D" w14:textId="4107778F" w:rsidR="00E96C2F" w:rsidRDefault="00E96C2F" w:rsidP="00E96C2F">
      <w:pPr>
        <w:pStyle w:val="ListBullet"/>
        <w:numPr>
          <w:ilvl w:val="0"/>
          <w:numId w:val="8"/>
        </w:numPr>
      </w:pPr>
      <w:proofErr w:type="gramStart"/>
      <w:r>
        <w:t>Nationality :</w:t>
      </w:r>
      <w:proofErr w:type="gramEnd"/>
      <w:r>
        <w:t xml:space="preserve"> Indian</w:t>
      </w:r>
    </w:p>
    <w:p w14:paraId="59BE8594" w14:textId="77777777" w:rsidR="00E96C2F" w:rsidRDefault="00E96C2F" w:rsidP="00E96C2F">
      <w:pPr>
        <w:pStyle w:val="ListBullet"/>
        <w:numPr>
          <w:ilvl w:val="0"/>
          <w:numId w:val="0"/>
        </w:numPr>
        <w:ind w:left="360" w:hanging="360"/>
      </w:pPr>
    </w:p>
    <w:p w14:paraId="03250A31" w14:textId="07E272F0" w:rsidR="00E96C2F" w:rsidRDefault="00E96C2F" w:rsidP="00E96C2F">
      <w:pPr>
        <w:pStyle w:val="ListBullet"/>
        <w:numPr>
          <w:ilvl w:val="0"/>
          <w:numId w:val="0"/>
        </w:numP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</w:pPr>
      <w:r w:rsidRPr="00E96C2F"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  <w:t>Project</w:t>
      </w:r>
      <w:r w:rsidRPr="00E96C2F">
        <w:t xml:space="preserve"> </w:t>
      </w:r>
      <w:r w:rsidRPr="00E96C2F"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  <w:t>Details</w:t>
      </w:r>
    </w:p>
    <w:p w14:paraId="6B51CBC0" w14:textId="5C891B49" w:rsidR="00BA26C4" w:rsidRDefault="00BA26C4" w:rsidP="00E96C2F">
      <w:pPr>
        <w:pStyle w:val="ListBullet"/>
        <w:numPr>
          <w:ilvl w:val="0"/>
          <w:numId w:val="0"/>
        </w:numP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</w:pPr>
      <w:r>
        <w:rPr>
          <w:rFonts w:eastAsiaTheme="majorEastAsia" w:cs="Times New Roman (Headings CS)"/>
          <w:b/>
          <w:caps/>
          <w:color w:val="000000" w:themeColor="text1"/>
          <w:sz w:val="28"/>
          <w:szCs w:val="32"/>
        </w:rPr>
        <w:tab/>
      </w:r>
    </w:p>
    <w:p w14:paraId="00DFE9A2" w14:textId="7D7831A4" w:rsidR="00BA26C4" w:rsidRPr="00BA26C4" w:rsidRDefault="00BA26C4" w:rsidP="00BA26C4">
      <w:pPr>
        <w:pStyle w:val="ListBullet"/>
        <w:numPr>
          <w:ilvl w:val="0"/>
          <w:numId w:val="11"/>
        </w:numPr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</w:pPr>
      <w:r w:rsidRPr="00BA26C4"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  <w:t>Project Detail: ATTEnDENCE Management System</w:t>
      </w:r>
    </w:p>
    <w:p w14:paraId="09B0916C" w14:textId="336C199A" w:rsidR="00BA26C4" w:rsidRPr="00BA26C4" w:rsidRDefault="00BA26C4" w:rsidP="00BA26C4">
      <w:pPr>
        <w:pStyle w:val="ListBullet"/>
        <w:numPr>
          <w:ilvl w:val="0"/>
          <w:numId w:val="11"/>
        </w:numPr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</w:pPr>
      <w:proofErr w:type="gramStart"/>
      <w:r w:rsidRPr="00BA26C4"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  <w:t>Description</w:t>
      </w:r>
      <w:r w:rsidRPr="00BA26C4"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  <w:t xml:space="preserve"> :</w:t>
      </w:r>
      <w:proofErr w:type="gramEnd"/>
      <w:r w:rsidRPr="00BA26C4"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  <w:t xml:space="preserve"> </w:t>
      </w:r>
      <w:r w:rsidRPr="00BA26C4"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  <w:t xml:space="preserve">Developed a menu-driven student attendance management system using </w:t>
      </w:r>
      <w:proofErr w:type="gramStart"/>
      <w:r w:rsidRPr="00BA26C4"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  <w:t>HTML,CSS</w:t>
      </w:r>
      <w:proofErr w:type="gramEnd"/>
      <w:r w:rsidRPr="00BA26C4">
        <w:rPr>
          <w:rFonts w:ascii="Aptos Narrow" w:eastAsiaTheme="majorEastAsia" w:hAnsi="Aptos Narrow" w:cs="Times New Roman (Headings CS)"/>
          <w:bCs/>
          <w:caps/>
          <w:color w:val="000000" w:themeColor="text1"/>
          <w:szCs w:val="20"/>
        </w:rPr>
        <w:t>,JAVASCRIPT</w:t>
      </w:r>
    </w:p>
    <w:sectPr w:rsidR="00BA26C4" w:rsidRPr="00BA26C4" w:rsidSect="00996A8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D2B97" w14:textId="77777777" w:rsidR="00613A01" w:rsidRDefault="00613A01" w:rsidP="00E16D14">
      <w:pPr>
        <w:spacing w:line="240" w:lineRule="auto"/>
      </w:pPr>
      <w:r>
        <w:separator/>
      </w:r>
    </w:p>
  </w:endnote>
  <w:endnote w:type="continuationSeparator" w:id="0">
    <w:p w14:paraId="38AE33FC" w14:textId="77777777" w:rsidR="00613A01" w:rsidRDefault="00613A01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3A53F" w14:textId="77777777" w:rsidR="00613A01" w:rsidRDefault="00613A01" w:rsidP="00E16D14">
      <w:pPr>
        <w:spacing w:line="240" w:lineRule="auto"/>
      </w:pPr>
      <w:r>
        <w:separator/>
      </w:r>
    </w:p>
  </w:footnote>
  <w:footnote w:type="continuationSeparator" w:id="0">
    <w:p w14:paraId="7E7E9BC5" w14:textId="77777777" w:rsidR="00613A01" w:rsidRDefault="00613A01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5601E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5E7088"/>
    <w:multiLevelType w:val="hybridMultilevel"/>
    <w:tmpl w:val="C7B4E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16380742"/>
    <w:multiLevelType w:val="hybridMultilevel"/>
    <w:tmpl w:val="5696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B67EB4"/>
    <w:multiLevelType w:val="hybridMultilevel"/>
    <w:tmpl w:val="0478C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4"/>
  </w:num>
  <w:num w:numId="2" w16cid:durableId="331644053">
    <w:abstractNumId w:val="7"/>
  </w:num>
  <w:num w:numId="3" w16cid:durableId="753747787">
    <w:abstractNumId w:val="5"/>
  </w:num>
  <w:num w:numId="4" w16cid:durableId="1895047714">
    <w:abstractNumId w:val="8"/>
  </w:num>
  <w:num w:numId="5" w16cid:durableId="1803503293">
    <w:abstractNumId w:val="2"/>
  </w:num>
  <w:num w:numId="6" w16cid:durableId="1412579788">
    <w:abstractNumId w:val="0"/>
  </w:num>
  <w:num w:numId="7" w16cid:durableId="1418165520">
    <w:abstractNumId w:val="3"/>
  </w:num>
  <w:num w:numId="8" w16cid:durableId="157692514">
    <w:abstractNumId w:val="1"/>
  </w:num>
  <w:num w:numId="9" w16cid:durableId="1403525332">
    <w:abstractNumId w:val="4"/>
  </w:num>
  <w:num w:numId="10" w16cid:durableId="1061640612">
    <w:abstractNumId w:val="4"/>
  </w:num>
  <w:num w:numId="11" w16cid:durableId="282006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2F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F05"/>
    <w:rsid w:val="0030456C"/>
    <w:rsid w:val="004D2889"/>
    <w:rsid w:val="00510684"/>
    <w:rsid w:val="005937B7"/>
    <w:rsid w:val="00613A01"/>
    <w:rsid w:val="00615397"/>
    <w:rsid w:val="006157D4"/>
    <w:rsid w:val="00634A2D"/>
    <w:rsid w:val="00643E15"/>
    <w:rsid w:val="00661979"/>
    <w:rsid w:val="0069693F"/>
    <w:rsid w:val="006A0257"/>
    <w:rsid w:val="007D1F8C"/>
    <w:rsid w:val="007E20FC"/>
    <w:rsid w:val="008411D8"/>
    <w:rsid w:val="00906720"/>
    <w:rsid w:val="0090734C"/>
    <w:rsid w:val="00907A85"/>
    <w:rsid w:val="00913EAF"/>
    <w:rsid w:val="00973401"/>
    <w:rsid w:val="00996A8A"/>
    <w:rsid w:val="00A25BA1"/>
    <w:rsid w:val="00A40DEC"/>
    <w:rsid w:val="00A66AFF"/>
    <w:rsid w:val="00AA353A"/>
    <w:rsid w:val="00B72538"/>
    <w:rsid w:val="00BA26C4"/>
    <w:rsid w:val="00C46159"/>
    <w:rsid w:val="00CC0FFE"/>
    <w:rsid w:val="00CE3B09"/>
    <w:rsid w:val="00D45167"/>
    <w:rsid w:val="00E16D14"/>
    <w:rsid w:val="00E20E43"/>
    <w:rsid w:val="00E232AA"/>
    <w:rsid w:val="00E36C6B"/>
    <w:rsid w:val="00E557D1"/>
    <w:rsid w:val="00E96C2F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749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rsid w:val="00E96C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jay-ranpara-81a37a32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90A9B3B2394B76B34363E0D4666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FA11-6BF4-42C5-9D28-D541161023C3}"/>
      </w:docPartPr>
      <w:docPartBody>
        <w:p w:rsidR="00000000" w:rsidRDefault="00000000">
          <w:pPr>
            <w:pStyle w:val="6990A9B3B2394B76B34363E0D4666167"/>
          </w:pPr>
          <w:r>
            <w:t>Education</w:t>
          </w:r>
        </w:p>
      </w:docPartBody>
    </w:docPart>
    <w:docPart>
      <w:docPartPr>
        <w:name w:val="BCC2C4C7B4C647C6A4AAF7641295C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8B5A-57AC-4005-8E10-038DB26BEA3A}"/>
      </w:docPartPr>
      <w:docPartBody>
        <w:p w:rsidR="00000000" w:rsidRDefault="00000000">
          <w:pPr>
            <w:pStyle w:val="BCC2C4C7B4C647C6A4AAF7641295C3E1"/>
          </w:pPr>
          <w:r>
            <w:t>Distinguished member of university’s Accounting Society</w:t>
          </w:r>
        </w:p>
      </w:docPartBody>
    </w:docPart>
    <w:docPart>
      <w:docPartPr>
        <w:name w:val="AEA5E20F7D7346C38F706DF7EA2B8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3B541-C38D-4B74-98EE-672E6093A1C7}"/>
      </w:docPartPr>
      <w:docPartBody>
        <w:p w:rsidR="00000000" w:rsidRDefault="00000000">
          <w:pPr>
            <w:pStyle w:val="AEA5E20F7D7346C38F706DF7EA2B8609"/>
          </w:pPr>
          <w:r>
            <w:t>Relevant coursework: Advanced Financial Accounting and Reporting</w:t>
          </w:r>
        </w:p>
      </w:docPartBody>
    </w:docPart>
    <w:docPart>
      <w:docPartPr>
        <w:name w:val="BF3CB3D8B418436FBC8A069C3E636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0225B-8A95-4031-94E1-1977A277C8D4}"/>
      </w:docPartPr>
      <w:docPartBody>
        <w:p w:rsidR="00000000" w:rsidRDefault="00000000">
          <w:pPr>
            <w:pStyle w:val="BF3CB3D8B418436FBC8A069C3E636CF9"/>
          </w:pPr>
          <w:r w:rsidRPr="00FA7765">
            <w:t>Skills</w:t>
          </w:r>
        </w:p>
      </w:docPartBody>
    </w:docPart>
    <w:docPart>
      <w:docPartPr>
        <w:name w:val="4F495FC2185C4462A164D54816B66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1EEFA-9874-487C-BF14-5DFAB3D7B3EF}"/>
      </w:docPartPr>
      <w:docPartBody>
        <w:p w:rsidR="00000000" w:rsidRDefault="00540767" w:rsidP="00540767">
          <w:pPr>
            <w:pStyle w:val="4F495FC2185C4462A164D54816B66977"/>
          </w:pPr>
          <w:r>
            <w:t>Distinguished member of university’s Accounting Society</w:t>
          </w:r>
        </w:p>
      </w:docPartBody>
    </w:docPart>
    <w:docPart>
      <w:docPartPr>
        <w:name w:val="627F37F2D347494C8571F0822BB20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14963-AC55-4C1B-91D4-BFA7E34D2264}"/>
      </w:docPartPr>
      <w:docPartBody>
        <w:p w:rsidR="00000000" w:rsidRDefault="00540767" w:rsidP="00540767">
          <w:pPr>
            <w:pStyle w:val="627F37F2D347494C8571F0822BB2071A"/>
          </w:pPr>
          <w:r>
            <w:t>Relevant coursework: Advanced Financial Accounting and Reporting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67"/>
    <w:rsid w:val="00502486"/>
    <w:rsid w:val="00540767"/>
    <w:rsid w:val="007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DBFE582D94A1A9D77AC8F0BD84694">
    <w:name w:val="455DBFE582D94A1A9D77AC8F0BD84694"/>
  </w:style>
  <w:style w:type="paragraph" w:customStyle="1" w:styleId="7A0C3017397544ECAED435E08CF1BF99">
    <w:name w:val="7A0C3017397544ECAED435E08CF1BF99"/>
  </w:style>
  <w:style w:type="paragraph" w:customStyle="1" w:styleId="A32DE064175F4A68A3BC9A55D1062B63">
    <w:name w:val="A32DE064175F4A68A3BC9A55D1062B63"/>
  </w:style>
  <w:style w:type="paragraph" w:customStyle="1" w:styleId="E6CF777CBED649D6AAC43A875A91EC52">
    <w:name w:val="E6CF777CBED649D6AAC43A875A91EC52"/>
  </w:style>
  <w:style w:type="paragraph" w:customStyle="1" w:styleId="A5CF8AC9CA48466EB5F94B4841FCF99A">
    <w:name w:val="A5CF8AC9CA48466EB5F94B4841FCF99A"/>
  </w:style>
  <w:style w:type="paragraph" w:customStyle="1" w:styleId="9E2F1A1BA92C4D25964C8DBE97AFAF0C">
    <w:name w:val="9E2F1A1BA92C4D25964C8DBE97AFAF0C"/>
  </w:style>
  <w:style w:type="paragraph" w:customStyle="1" w:styleId="61DD597005874D9D9C047DB29DAEFB14">
    <w:name w:val="61DD597005874D9D9C047DB29DAEFB14"/>
  </w:style>
  <w:style w:type="paragraph" w:customStyle="1" w:styleId="57496C1E4E714B5F9B51F2D53C42E2CD">
    <w:name w:val="57496C1E4E714B5F9B51F2D53C42E2CD"/>
  </w:style>
  <w:style w:type="paragraph" w:customStyle="1" w:styleId="87979DB52CB34EF59DA7E40C8AB0DA4D">
    <w:name w:val="87979DB52CB34EF59DA7E40C8AB0DA4D"/>
  </w:style>
  <w:style w:type="paragraph" w:customStyle="1" w:styleId="3DD549B3394F41D8B8AD6623BAC81086">
    <w:name w:val="3DD549B3394F41D8B8AD6623BAC81086"/>
  </w:style>
  <w:style w:type="paragraph" w:customStyle="1" w:styleId="6116EE251E134D0D81C84D5CFE6E74FF">
    <w:name w:val="6116EE251E134D0D81C84D5CFE6E74FF"/>
  </w:style>
  <w:style w:type="paragraph" w:customStyle="1" w:styleId="A5A8CD5FC2B3400CBC70960185D4A986">
    <w:name w:val="A5A8CD5FC2B3400CBC70960185D4A986"/>
  </w:style>
  <w:style w:type="paragraph" w:customStyle="1" w:styleId="AFA5F2D744534490B529F0E62C1938C1">
    <w:name w:val="AFA5F2D744534490B529F0E62C1938C1"/>
  </w:style>
  <w:style w:type="paragraph" w:customStyle="1" w:styleId="D5758FA7C57D4DD7964A690A4B6C0C77">
    <w:name w:val="D5758FA7C57D4DD7964A690A4B6C0C77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96480FECEE334D48AE3837BB9B069108">
    <w:name w:val="96480FECEE334D48AE3837BB9B069108"/>
  </w:style>
  <w:style w:type="paragraph" w:customStyle="1" w:styleId="420CFC2668434BFAB6BF60DFD7EF9196">
    <w:name w:val="420CFC2668434BFAB6BF60DFD7EF9196"/>
  </w:style>
  <w:style w:type="paragraph" w:customStyle="1" w:styleId="F30F20F0E6984D0DACB078FAD01A347F">
    <w:name w:val="F30F20F0E6984D0DACB078FAD01A347F"/>
  </w:style>
  <w:style w:type="paragraph" w:customStyle="1" w:styleId="6990A9B3B2394B76B34363E0D4666167">
    <w:name w:val="6990A9B3B2394B76B34363E0D4666167"/>
  </w:style>
  <w:style w:type="paragraph" w:customStyle="1" w:styleId="F75BFF1283DD4DFA9C65301103A840C0">
    <w:name w:val="F75BFF1283DD4DFA9C65301103A840C0"/>
  </w:style>
  <w:style w:type="paragraph" w:customStyle="1" w:styleId="8842115E72A94BD3A41134173F1914A5">
    <w:name w:val="8842115E72A94BD3A41134173F1914A5"/>
  </w:style>
  <w:style w:type="paragraph" w:customStyle="1" w:styleId="BCC2C4C7B4C647C6A4AAF7641295C3E1">
    <w:name w:val="BCC2C4C7B4C647C6A4AAF7641295C3E1"/>
  </w:style>
  <w:style w:type="paragraph" w:customStyle="1" w:styleId="AEA5E20F7D7346C38F706DF7EA2B8609">
    <w:name w:val="AEA5E20F7D7346C38F706DF7EA2B8609"/>
  </w:style>
  <w:style w:type="paragraph" w:customStyle="1" w:styleId="013E76D1E13E42C797E946A139CB8069">
    <w:name w:val="013E76D1E13E42C797E946A139CB8069"/>
  </w:style>
  <w:style w:type="paragraph" w:customStyle="1" w:styleId="BF3CB3D8B418436FBC8A069C3E636CF9">
    <w:name w:val="BF3CB3D8B418436FBC8A069C3E636CF9"/>
  </w:style>
  <w:style w:type="paragraph" w:customStyle="1" w:styleId="905EF7BA1D4F44E684086B2B63343861">
    <w:name w:val="905EF7BA1D4F44E684086B2B63343861"/>
  </w:style>
  <w:style w:type="paragraph" w:customStyle="1" w:styleId="9C31EF0D0CFC41F4BF09947912228053">
    <w:name w:val="9C31EF0D0CFC41F4BF09947912228053"/>
  </w:style>
  <w:style w:type="paragraph" w:customStyle="1" w:styleId="D1729A7A120E4BA2AE55FA9BC625521D">
    <w:name w:val="D1729A7A120E4BA2AE55FA9BC625521D"/>
  </w:style>
  <w:style w:type="paragraph" w:customStyle="1" w:styleId="323B99B9884B44C58166A72E1FFED56D">
    <w:name w:val="323B99B9884B44C58166A72E1FFED56D"/>
  </w:style>
  <w:style w:type="paragraph" w:customStyle="1" w:styleId="847A42A36DE8405EA3DB7F3F4980C239">
    <w:name w:val="847A42A36DE8405EA3DB7F3F4980C239"/>
  </w:style>
  <w:style w:type="paragraph" w:customStyle="1" w:styleId="C1C20D50EDB34102B3E3DBB0C3AB1CCA">
    <w:name w:val="C1C20D50EDB34102B3E3DBB0C3AB1CCA"/>
  </w:style>
  <w:style w:type="paragraph" w:customStyle="1" w:styleId="0DE6208F72C745BFBCF4E1DE940F11C1">
    <w:name w:val="0DE6208F72C745BFBCF4E1DE940F11C1"/>
    <w:rsid w:val="00540767"/>
  </w:style>
  <w:style w:type="paragraph" w:customStyle="1" w:styleId="866BFCA0F8CD4168AE6F7107677F587B">
    <w:name w:val="866BFCA0F8CD4168AE6F7107677F587B"/>
    <w:rsid w:val="00540767"/>
  </w:style>
  <w:style w:type="paragraph" w:customStyle="1" w:styleId="9A260C13E91A4E83AC2CDF6C1FE0EE7C">
    <w:name w:val="9A260C13E91A4E83AC2CDF6C1FE0EE7C"/>
    <w:rsid w:val="00540767"/>
  </w:style>
  <w:style w:type="paragraph" w:customStyle="1" w:styleId="4F495FC2185C4462A164D54816B66977">
    <w:name w:val="4F495FC2185C4462A164D54816B66977"/>
    <w:rsid w:val="00540767"/>
  </w:style>
  <w:style w:type="paragraph" w:customStyle="1" w:styleId="627F37F2D347494C8571F0822BB2071A">
    <w:name w:val="627F37F2D347494C8571F0822BB2071A"/>
    <w:rsid w:val="00540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CF02F42-0671-4412-BC92-3A1D94274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2025-07-29T05:36:00Z</dcterms:created>
  <dcterms:modified xsi:type="dcterms:W3CDTF">2025-07-29T06:01:00Z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